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87" w:rsidRPr="00095B84" w:rsidRDefault="00132D87" w:rsidP="00532C6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Nepal College of Information Technology</w:t>
      </w:r>
    </w:p>
    <w:p w:rsidR="00132D87" w:rsidRPr="00095B84" w:rsidRDefault="00132D87" w:rsidP="00532C6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95B84">
        <w:rPr>
          <w:rFonts w:ascii="Times New Roman" w:hAnsi="Times New Roman" w:cs="Times New Roman"/>
          <w:b/>
          <w:bCs/>
        </w:rPr>
        <w:t>Unit Test</w:t>
      </w:r>
    </w:p>
    <w:p w:rsidR="00132D87" w:rsidRPr="00095B84" w:rsidRDefault="00132D87" w:rsidP="00532C6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Fall 2012</w:t>
      </w:r>
    </w:p>
    <w:p w:rsidR="00132D87" w:rsidRPr="00095B84" w:rsidRDefault="00132D87" w:rsidP="00532C6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Program</w:t>
      </w:r>
      <w:r w:rsidRPr="00095B84">
        <w:rPr>
          <w:rFonts w:ascii="Times New Roman" w:hAnsi="Times New Roman" w:cs="Times New Roman"/>
        </w:rPr>
        <w:tab/>
        <w:t>:</w:t>
      </w:r>
      <w:r w:rsidRPr="00095B84">
        <w:rPr>
          <w:rFonts w:ascii="Times New Roman" w:hAnsi="Times New Roman" w:cs="Times New Roman"/>
        </w:rPr>
        <w:tab/>
        <w:t>BE IT</w:t>
      </w:r>
      <w:r w:rsidRPr="00095B84">
        <w:rPr>
          <w:rFonts w:ascii="Times New Roman" w:hAnsi="Times New Roman" w:cs="Times New Roman"/>
        </w:rPr>
        <w:tab/>
        <w:t>Time</w:t>
      </w:r>
      <w:r w:rsidRPr="00095B84">
        <w:rPr>
          <w:rFonts w:ascii="Times New Roman" w:hAnsi="Times New Roman" w:cs="Times New Roman"/>
        </w:rPr>
        <w:tab/>
        <w:t>:</w:t>
      </w:r>
      <w:r w:rsidRPr="00095B84">
        <w:rPr>
          <w:rFonts w:ascii="Times New Roman" w:hAnsi="Times New Roman" w:cs="Times New Roman"/>
        </w:rPr>
        <w:tab/>
        <w:t>2 hrs</w:t>
      </w:r>
    </w:p>
    <w:p w:rsidR="00132D87" w:rsidRPr="00095B84" w:rsidRDefault="00132D87" w:rsidP="00532C6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Semester</w:t>
      </w:r>
      <w:r w:rsidRPr="00095B84">
        <w:rPr>
          <w:rFonts w:ascii="Times New Roman" w:hAnsi="Times New Roman" w:cs="Times New Roman"/>
        </w:rPr>
        <w:tab/>
        <w:t>:</w:t>
      </w:r>
      <w:r w:rsidRPr="00095B84">
        <w:rPr>
          <w:rFonts w:ascii="Times New Roman" w:hAnsi="Times New Roman" w:cs="Times New Roman"/>
        </w:rPr>
        <w:tab/>
        <w:t>(I)</w:t>
      </w:r>
      <w:r w:rsidRPr="00095B84">
        <w:rPr>
          <w:rFonts w:ascii="Times New Roman" w:hAnsi="Times New Roman" w:cs="Times New Roman"/>
        </w:rPr>
        <w:tab/>
        <w:t>FM</w:t>
      </w:r>
      <w:r w:rsidRPr="00095B84">
        <w:rPr>
          <w:rFonts w:ascii="Times New Roman" w:hAnsi="Times New Roman" w:cs="Times New Roman"/>
        </w:rPr>
        <w:tab/>
        <w:t>:</w:t>
      </w:r>
      <w:r w:rsidRPr="00095B84">
        <w:rPr>
          <w:rFonts w:ascii="Times New Roman" w:hAnsi="Times New Roman" w:cs="Times New Roman"/>
        </w:rPr>
        <w:tab/>
        <w:t>70</w:t>
      </w:r>
    </w:p>
    <w:p w:rsidR="00132D87" w:rsidRPr="00095B84" w:rsidRDefault="00132D87" w:rsidP="00532C6F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095B84">
        <w:rPr>
          <w:sz w:val="22"/>
          <w:szCs w:val="22"/>
        </w:rPr>
        <w:t>Subject</w:t>
      </w:r>
      <w:r w:rsidRPr="00095B84">
        <w:rPr>
          <w:sz w:val="22"/>
          <w:szCs w:val="22"/>
        </w:rPr>
        <w:tab/>
        <w:t>:</w:t>
      </w:r>
      <w:r w:rsidRPr="00095B84">
        <w:rPr>
          <w:sz w:val="22"/>
          <w:szCs w:val="22"/>
        </w:rPr>
        <w:tab/>
        <w:t>Engineering Math-I</w:t>
      </w:r>
      <w:r w:rsidRPr="00095B84">
        <w:rPr>
          <w:sz w:val="22"/>
          <w:szCs w:val="22"/>
        </w:rPr>
        <w:tab/>
        <w:t>PM</w:t>
      </w:r>
      <w:r w:rsidRPr="00095B84">
        <w:rPr>
          <w:sz w:val="22"/>
          <w:szCs w:val="22"/>
        </w:rPr>
        <w:tab/>
        <w:t>:</w:t>
      </w:r>
      <w:r w:rsidRPr="00095B84">
        <w:rPr>
          <w:sz w:val="22"/>
          <w:szCs w:val="22"/>
        </w:rPr>
        <w:tab/>
        <w:t>35</w:t>
      </w:r>
    </w:p>
    <w:p w:rsidR="00132D87" w:rsidRPr="00095B84" w:rsidRDefault="00132D87" w:rsidP="00532C6F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132D87" w:rsidRPr="00095B84" w:rsidRDefault="00132D87" w:rsidP="00532C6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095B84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132D87" w:rsidRPr="00095B84" w:rsidRDefault="00132D87" w:rsidP="00532C6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095B84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132D87" w:rsidRPr="00095B84" w:rsidRDefault="00132D87" w:rsidP="00532C6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95B84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095B84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095B84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132D87" w:rsidRPr="00095B84" w:rsidRDefault="00132D87" w:rsidP="00532C6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1.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</w:rPr>
        <w:tab/>
        <w:t>Integrate any three:</w:t>
      </w:r>
      <w:r w:rsidRPr="00095B84">
        <w:rPr>
          <w:rFonts w:ascii="Times New Roman" w:hAnsi="Times New Roman" w:cs="Times New Roman"/>
        </w:rPr>
        <w:tab/>
        <w:t>3*5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a)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  <w:position w:val="-40"/>
        </w:rPr>
        <w:object w:dxaOrig="11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41.25pt" o:ole="">
            <v:imagedata r:id="rId5" o:title=""/>
          </v:shape>
          <o:OLEObject Type="Embed" ProgID="Equation.3" ShapeID="_x0000_i1025" DrawAspect="Content" ObjectID="_1389826610" r:id="rId6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b)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  <w:position w:val="-24"/>
        </w:rPr>
        <w:object w:dxaOrig="1219" w:dyaOrig="620">
          <v:shape id="_x0000_i1026" type="#_x0000_t75" style="width:60pt;height:30.75pt" o:ole="">
            <v:imagedata r:id="rId7" o:title=""/>
          </v:shape>
          <o:OLEObject Type="Embed" ProgID="Equation.3" ShapeID="_x0000_i1026" DrawAspect="Content" ObjectID="_1389826611" r:id="rId8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c)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  <w:position w:val="-24"/>
        </w:rPr>
        <w:object w:dxaOrig="1300" w:dyaOrig="620">
          <v:shape id="_x0000_i1027" type="#_x0000_t75" style="width:65.25pt;height:30.75pt" o:ole="">
            <v:imagedata r:id="rId9" o:title=""/>
          </v:shape>
          <o:OLEObject Type="Embed" ProgID="Equation.3" ShapeID="_x0000_i1027" DrawAspect="Content" ObjectID="_1389826612" r:id="rId10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d)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  <w:position w:val="-24"/>
        </w:rPr>
        <w:object w:dxaOrig="800" w:dyaOrig="620">
          <v:shape id="_x0000_i1028" type="#_x0000_t75" style="width:39.75pt;height:30.75pt" o:ole="">
            <v:imagedata r:id="rId11" o:title=""/>
          </v:shape>
          <o:OLEObject Type="Embed" ProgID="Equation.3" ShapeID="_x0000_i1028" DrawAspect="Content" ObjectID="_1389826613" r:id="rId12"/>
        </w:object>
      </w:r>
      <w:r w:rsidRPr="00095B84">
        <w:rPr>
          <w:rFonts w:ascii="Times New Roman" w:hAnsi="Times New Roman" w:cs="Times New Roman"/>
        </w:rPr>
        <w:t xml:space="preserve"> (by summation method)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2.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</w:rPr>
        <w:tab/>
        <w:t>Evaluate</w:t>
      </w:r>
      <w:r w:rsidRPr="00095B84">
        <w:rPr>
          <w:rFonts w:ascii="Times New Roman" w:hAnsi="Times New Roman" w:cs="Times New Roman"/>
        </w:rPr>
        <w:tab/>
        <w:t>3*5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a)</w:t>
      </w:r>
      <w:r w:rsidRPr="00095B84">
        <w:rPr>
          <w:rFonts w:ascii="Times New Roman" w:hAnsi="Times New Roman" w:cs="Times New Roman"/>
        </w:rPr>
        <w:tab/>
      </w:r>
      <w:r w:rsidRPr="005C0D68">
        <w:rPr>
          <w:rFonts w:ascii="Times New Roman" w:hAnsi="Times New Roman" w:cs="Times New Roman"/>
          <w:position w:val="-32"/>
        </w:rPr>
        <w:object w:dxaOrig="1420" w:dyaOrig="940">
          <v:shape id="_x0000_i1029" type="#_x0000_t75" style="width:71.25pt;height:47.25pt" o:ole="">
            <v:imagedata r:id="rId13" o:title=""/>
          </v:shape>
          <o:OLEObject Type="Embed" ProgID="Equation.3" ShapeID="_x0000_i1029" DrawAspect="Content" ObjectID="_1389826614" r:id="rId14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b)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  <w:position w:val="-32"/>
        </w:rPr>
        <w:object w:dxaOrig="1359" w:dyaOrig="760">
          <v:shape id="_x0000_i1030" type="#_x0000_t75" style="width:68.25pt;height:38.25pt" o:ole="">
            <v:imagedata r:id="rId15" o:title=""/>
          </v:shape>
          <o:OLEObject Type="Embed" ProgID="Equation.3" ShapeID="_x0000_i1030" DrawAspect="Content" ObjectID="_1389826615" r:id="rId16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c)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  <w:position w:val="-32"/>
        </w:rPr>
        <w:object w:dxaOrig="1980" w:dyaOrig="760">
          <v:shape id="_x0000_i1031" type="#_x0000_t75" style="width:99pt;height:38.25pt" o:ole="">
            <v:imagedata r:id="rId17" o:title=""/>
          </v:shape>
          <o:OLEObject Type="Embed" ProgID="Equation.3" ShapeID="_x0000_i1031" DrawAspect="Content" ObjectID="_1389826616" r:id="rId18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3.</w:t>
      </w:r>
      <w:r w:rsidRPr="00095B84">
        <w:rPr>
          <w:rFonts w:ascii="Times New Roman" w:hAnsi="Times New Roman" w:cs="Times New Roman"/>
        </w:rPr>
        <w:tab/>
        <w:t>a)</w:t>
      </w:r>
      <w:r w:rsidRPr="00095B84">
        <w:rPr>
          <w:rFonts w:ascii="Times New Roman" w:hAnsi="Times New Roman" w:cs="Times New Roman"/>
        </w:rPr>
        <w:tab/>
        <w:t>Find the area bounded by the curve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</w:rPr>
        <w:tab/>
        <w:t>Y=x</w:t>
      </w:r>
      <w:r w:rsidRPr="00095B8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+1</w:t>
      </w:r>
      <w:r w:rsidRPr="00095B84">
        <w:rPr>
          <w:rFonts w:ascii="Times New Roman" w:hAnsi="Times New Roman" w:cs="Times New Roman"/>
        </w:rPr>
        <w:t xml:space="preserve"> and the line y</w:t>
      </w:r>
      <w:r>
        <w:rPr>
          <w:rFonts w:ascii="Times New Roman" w:hAnsi="Times New Roman" w:cs="Times New Roman"/>
        </w:rPr>
        <w:t xml:space="preserve"> </w:t>
      </w:r>
      <w:r w:rsidRPr="00095B8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-</w:t>
      </w:r>
      <w:r w:rsidRPr="00095B84">
        <w:rPr>
          <w:rFonts w:ascii="Times New Roman" w:hAnsi="Times New Roman" w:cs="Times New Roman"/>
        </w:rPr>
        <w:t>x+3</w:t>
      </w:r>
      <w:r w:rsidRPr="00095B84">
        <w:rPr>
          <w:rFonts w:ascii="Times New Roman" w:hAnsi="Times New Roman" w:cs="Times New Roman"/>
        </w:rPr>
        <w:tab/>
        <w:t>7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center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OR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</w:rPr>
        <w:tab/>
        <w:t>Find the area bounded by the curve y=x</w:t>
      </w:r>
      <w:r w:rsidRPr="00095B84">
        <w:rPr>
          <w:rFonts w:ascii="Times New Roman" w:hAnsi="Times New Roman" w:cs="Times New Roman"/>
          <w:vertAlign w:val="superscript"/>
        </w:rPr>
        <w:t>3</w:t>
      </w:r>
      <w:r w:rsidRPr="00095B84">
        <w:rPr>
          <w:rFonts w:ascii="Times New Roman" w:hAnsi="Times New Roman" w:cs="Times New Roman"/>
        </w:rPr>
        <w:t>-12x and the x-axis.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b)</w:t>
      </w:r>
      <w:r w:rsidRPr="00095B84">
        <w:rPr>
          <w:rFonts w:ascii="Times New Roman" w:hAnsi="Times New Roman" w:cs="Times New Roman"/>
        </w:rPr>
        <w:tab/>
        <w:t>Find the volume of the solid in the region in the first quadrant bounded above by y=x</w:t>
      </w:r>
      <w:r w:rsidRPr="00095B84">
        <w:rPr>
          <w:rFonts w:ascii="Times New Roman" w:hAnsi="Times New Roman" w:cs="Times New Roman"/>
          <w:vertAlign w:val="superscript"/>
        </w:rPr>
        <w:t>2</w:t>
      </w:r>
      <w:r w:rsidRPr="00095B84">
        <w:rPr>
          <w:rFonts w:ascii="Times New Roman" w:hAnsi="Times New Roman" w:cs="Times New Roman"/>
        </w:rPr>
        <w:t xml:space="preserve"> below by x=axis and on the right by the line x=1 about the line x= -1.</w:t>
      </w:r>
      <w:r w:rsidRPr="00095B84">
        <w:rPr>
          <w:rFonts w:ascii="Times New Roman" w:hAnsi="Times New Roman" w:cs="Times New Roman"/>
        </w:rPr>
        <w:tab/>
        <w:t>8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4.</w:t>
      </w:r>
      <w:r w:rsidRPr="00095B84">
        <w:rPr>
          <w:rFonts w:ascii="Times New Roman" w:hAnsi="Times New Roman" w:cs="Times New Roman"/>
        </w:rPr>
        <w:tab/>
        <w:t>a)</w:t>
      </w:r>
      <w:r w:rsidRPr="00095B84">
        <w:rPr>
          <w:rFonts w:ascii="Times New Roman" w:hAnsi="Times New Roman" w:cs="Times New Roman"/>
        </w:rPr>
        <w:tab/>
        <w:t>Find the volume of solid generated by revolving the region bound by the line joining origin and point (a,b), and the line x=a about x-axis.</w:t>
      </w:r>
      <w:r w:rsidRPr="00095B84">
        <w:rPr>
          <w:rFonts w:ascii="Times New Roman" w:hAnsi="Times New Roman" w:cs="Times New Roman"/>
        </w:rPr>
        <w:tab/>
        <w:t>7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b)</w:t>
      </w:r>
      <w:r w:rsidRPr="00095B84">
        <w:rPr>
          <w:rFonts w:ascii="Times New Roman" w:hAnsi="Times New Roman" w:cs="Times New Roman"/>
        </w:rPr>
        <w:tab/>
        <w:t xml:space="preserve">Evaluate </w:t>
      </w:r>
      <w:r w:rsidRPr="00095B84">
        <w:rPr>
          <w:rFonts w:ascii="Times New Roman" w:hAnsi="Times New Roman" w:cs="Times New Roman"/>
          <w:position w:val="-18"/>
        </w:rPr>
        <w:object w:dxaOrig="1340" w:dyaOrig="520">
          <v:shape id="_x0000_i1032" type="#_x0000_t75" style="width:66pt;height:26.25pt" o:ole="">
            <v:imagedata r:id="rId19" o:title=""/>
          </v:shape>
          <o:OLEObject Type="Embed" ProgID="Equation.3" ShapeID="_x0000_i1032" DrawAspect="Content" ObjectID="_1389826617" r:id="rId20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i)</w:t>
      </w:r>
      <w:r w:rsidRPr="00095B84">
        <w:rPr>
          <w:rFonts w:ascii="Times New Roman" w:hAnsi="Times New Roman" w:cs="Times New Roman"/>
        </w:rPr>
        <w:tab/>
        <w:t>trapezoid Rule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ii)</w:t>
      </w:r>
      <w:r w:rsidRPr="00095B84">
        <w:rPr>
          <w:rFonts w:ascii="Times New Roman" w:hAnsi="Times New Roman" w:cs="Times New Roman"/>
        </w:rPr>
        <w:tab/>
        <w:t>Simpson’s Rule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</w:rPr>
        <w:tab/>
        <w:t>and compare the result with exact value.</w:t>
      </w:r>
      <w:r w:rsidRPr="00095B84">
        <w:rPr>
          <w:rFonts w:ascii="Times New Roman" w:hAnsi="Times New Roman" w:cs="Times New Roman"/>
        </w:rPr>
        <w:tab/>
        <w:t>8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>5.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</w:rPr>
        <w:tab/>
        <w:t>Answer following</w:t>
      </w:r>
      <w:r w:rsidRPr="00095B84">
        <w:rPr>
          <w:rFonts w:ascii="Times New Roman" w:hAnsi="Times New Roman" w:cs="Times New Roman"/>
        </w:rPr>
        <w:tab/>
        <w:t>2*5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a)</w:t>
      </w:r>
      <w:r w:rsidRPr="00095B84">
        <w:rPr>
          <w:rFonts w:ascii="Times New Roman" w:hAnsi="Times New Roman" w:cs="Times New Roman"/>
        </w:rPr>
        <w:tab/>
        <w:t xml:space="preserve">integrate </w:t>
      </w:r>
      <w:r w:rsidRPr="00095B84">
        <w:rPr>
          <w:rFonts w:ascii="Times New Roman" w:hAnsi="Times New Roman" w:cs="Times New Roman"/>
          <w:position w:val="-16"/>
        </w:rPr>
        <w:object w:dxaOrig="980" w:dyaOrig="440">
          <v:shape id="_x0000_i1033" type="#_x0000_t75" style="width:48.75pt;height:21.75pt" o:ole="">
            <v:imagedata r:id="rId21" o:title=""/>
          </v:shape>
          <o:OLEObject Type="Embed" ProgID="Equation.3" ShapeID="_x0000_i1033" DrawAspect="Content" ObjectID="_1389826618" r:id="rId22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b)</w:t>
      </w:r>
      <w:r w:rsidRPr="00095B84">
        <w:rPr>
          <w:rFonts w:ascii="Times New Roman" w:hAnsi="Times New Roman" w:cs="Times New Roman"/>
        </w:rPr>
        <w:tab/>
        <w:t xml:space="preserve">integrate </w:t>
      </w:r>
      <w:r w:rsidRPr="00095B84">
        <w:rPr>
          <w:rFonts w:ascii="Times New Roman" w:hAnsi="Times New Roman" w:cs="Times New Roman"/>
          <w:position w:val="-24"/>
        </w:rPr>
        <w:object w:dxaOrig="1540" w:dyaOrig="660">
          <v:shape id="_x0000_i1034" type="#_x0000_t75" style="width:77.25pt;height:33pt" o:ole="">
            <v:imagedata r:id="rId23" o:title=""/>
          </v:shape>
          <o:OLEObject Type="Embed" ProgID="Equation.3" ShapeID="_x0000_i1034" DrawAspect="Content" ObjectID="_1389826619" r:id="rId24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c)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  <w:position w:val="-16"/>
        </w:rPr>
        <w:object w:dxaOrig="1100" w:dyaOrig="440">
          <v:shape id="_x0000_i1035" type="#_x0000_t75" style="width:54.75pt;height:21.75pt" o:ole="">
            <v:imagedata r:id="rId25" o:title=""/>
          </v:shape>
          <o:OLEObject Type="Embed" ProgID="Equation.3" ShapeID="_x0000_i1035" DrawAspect="Content" ObjectID="_1389826620" r:id="rId26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d)</w:t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  <w:position w:val="-16"/>
        </w:rPr>
        <w:object w:dxaOrig="760" w:dyaOrig="440">
          <v:shape id="_x0000_i1036" type="#_x0000_t75" style="width:38.25pt;height:21.75pt" o:ole="">
            <v:imagedata r:id="rId27" o:title=""/>
          </v:shape>
          <o:OLEObject Type="Embed" ProgID="Equation.3" ShapeID="_x0000_i1036" DrawAspect="Content" ObjectID="_1389826621" r:id="rId28"/>
        </w:objec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  <w:t>e)</w:t>
      </w:r>
      <w:r w:rsidRPr="00095B84">
        <w:rPr>
          <w:rFonts w:ascii="Times New Roman" w:hAnsi="Times New Roman" w:cs="Times New Roman"/>
        </w:rPr>
        <w:tab/>
        <w:t>Find the arch length of the curve</w:t>
      </w:r>
    </w:p>
    <w:p w:rsidR="00132D87" w:rsidRPr="00095B84" w:rsidRDefault="00132D87" w:rsidP="0093420E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</w:rPr>
        <w:tab/>
      </w:r>
      <w:r w:rsidRPr="00095B84">
        <w:rPr>
          <w:rFonts w:ascii="Times New Roman" w:hAnsi="Times New Roman" w:cs="Times New Roman"/>
          <w:position w:val="-24"/>
        </w:rPr>
        <w:object w:dxaOrig="1480" w:dyaOrig="639">
          <v:shape id="_x0000_i1037" type="#_x0000_t75" style="width:74.25pt;height:32.25pt" o:ole="">
            <v:imagedata r:id="rId29" o:title=""/>
          </v:shape>
          <o:OLEObject Type="Embed" ProgID="Equation.3" ShapeID="_x0000_i1037" DrawAspect="Content" ObjectID="_1389826622" r:id="rId30"/>
        </w:object>
      </w:r>
      <w:r w:rsidRPr="00095B84">
        <w:rPr>
          <w:rFonts w:ascii="Times New Roman" w:hAnsi="Times New Roman" w:cs="Times New Roman"/>
        </w:rPr>
        <w:t xml:space="preserve"> from x=0 to x=3</w:t>
      </w:r>
    </w:p>
    <w:sectPr w:rsidR="00132D87" w:rsidRPr="00095B84" w:rsidSect="00532C6F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CF3"/>
    <w:multiLevelType w:val="hybridMultilevel"/>
    <w:tmpl w:val="B6A45CC0"/>
    <w:lvl w:ilvl="0" w:tplc="6CE62C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F67DC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35239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2A64001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05910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0465CD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C05158"/>
    <w:multiLevelType w:val="hybridMultilevel"/>
    <w:tmpl w:val="59B2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D40A1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763B24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D5F7C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FF05F1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4177E3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993E47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B1D47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2"/>
  </w:num>
  <w:num w:numId="5">
    <w:abstractNumId w:val="5"/>
  </w:num>
  <w:num w:numId="6">
    <w:abstractNumId w:val="11"/>
  </w:num>
  <w:num w:numId="7">
    <w:abstractNumId w:val="14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3FC3"/>
    <w:rsid w:val="00095B84"/>
    <w:rsid w:val="000B2779"/>
    <w:rsid w:val="000B3959"/>
    <w:rsid w:val="000F6594"/>
    <w:rsid w:val="00132D87"/>
    <w:rsid w:val="001431B9"/>
    <w:rsid w:val="001F5FBF"/>
    <w:rsid w:val="0024113C"/>
    <w:rsid w:val="00245E98"/>
    <w:rsid w:val="002A6916"/>
    <w:rsid w:val="00384E36"/>
    <w:rsid w:val="003C4A74"/>
    <w:rsid w:val="003F67EF"/>
    <w:rsid w:val="00437693"/>
    <w:rsid w:val="004F748E"/>
    <w:rsid w:val="005111DE"/>
    <w:rsid w:val="00532C6F"/>
    <w:rsid w:val="005C0D68"/>
    <w:rsid w:val="00633907"/>
    <w:rsid w:val="0063657C"/>
    <w:rsid w:val="006D2AB7"/>
    <w:rsid w:val="007241E5"/>
    <w:rsid w:val="0079163A"/>
    <w:rsid w:val="00871728"/>
    <w:rsid w:val="009262C5"/>
    <w:rsid w:val="0093420E"/>
    <w:rsid w:val="009C0FEB"/>
    <w:rsid w:val="00AF2ED3"/>
    <w:rsid w:val="00B26056"/>
    <w:rsid w:val="00B552BE"/>
    <w:rsid w:val="00B664EF"/>
    <w:rsid w:val="00BA761A"/>
    <w:rsid w:val="00BE4CFA"/>
    <w:rsid w:val="00C43039"/>
    <w:rsid w:val="00CD3FC3"/>
    <w:rsid w:val="00D078EF"/>
    <w:rsid w:val="00DE296C"/>
    <w:rsid w:val="00E63848"/>
    <w:rsid w:val="00ED4A1B"/>
    <w:rsid w:val="00F27971"/>
    <w:rsid w:val="00F305E2"/>
    <w:rsid w:val="00F41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B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E4CF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BE4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BE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CF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1"/>
    <w:uiPriority w:val="99"/>
    <w:rsid w:val="00532C6F"/>
    <w:pPr>
      <w:spacing w:after="0" w:line="240" w:lineRule="auto"/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552BE"/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532C6F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49</TotalTime>
  <Pages>1</Pages>
  <Words>200</Words>
  <Characters>1144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subject/>
  <dc:creator>user</dc:creator>
  <cp:keywords/>
  <dc:description/>
  <cp:lastModifiedBy>binod</cp:lastModifiedBy>
  <cp:revision>8</cp:revision>
  <cp:lastPrinted>2012-02-03T20:19:00Z</cp:lastPrinted>
  <dcterms:created xsi:type="dcterms:W3CDTF">2012-02-03T19:20:00Z</dcterms:created>
  <dcterms:modified xsi:type="dcterms:W3CDTF">2012-02-03T20:25:00Z</dcterms:modified>
</cp:coreProperties>
</file>